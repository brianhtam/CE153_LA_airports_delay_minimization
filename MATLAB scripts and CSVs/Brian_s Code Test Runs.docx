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5B3" w:rsidRDefault="000965B3" w:rsidP="00096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125;</w:t>
      </w:r>
    </w:p>
    <w:p w:rsidR="000965B3" w:rsidRPr="000965B3" w:rsidRDefault="000965B3" w:rsidP="00096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sample=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10;</w:t>
      </w:r>
    </w:p>
    <w:p w:rsidR="00FA378D" w:rsidRDefault="000965B3">
      <w:r w:rsidRPr="000965B3">
        <w:rPr>
          <w:noProof/>
        </w:rPr>
        <w:drawing>
          <wp:inline distT="0" distB="0" distL="0" distR="0">
            <wp:extent cx="4238625" cy="31770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832" cy="318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BB3" w:rsidRDefault="00BB5BB3">
      <w:pPr>
        <w:rPr>
          <w:b/>
          <w:u w:val="single"/>
        </w:rPr>
      </w:pPr>
      <w:r>
        <w:rPr>
          <w:b/>
          <w:u w:val="single"/>
        </w:rPr>
        <w:t>After change</w:t>
      </w:r>
    </w:p>
    <w:p w:rsidR="00E92C47" w:rsidRDefault="00E92C47" w:rsidP="00E9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125;</w:t>
      </w:r>
    </w:p>
    <w:p w:rsidR="00E92C47" w:rsidRPr="00E92C47" w:rsidRDefault="00E92C47" w:rsidP="00E9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sample=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10;</w:t>
      </w:r>
    </w:p>
    <w:p w:rsidR="00E92C47" w:rsidRDefault="00E92C47">
      <w:pPr>
        <w:rPr>
          <w:b/>
          <w:u w:val="single"/>
        </w:rPr>
      </w:pPr>
      <w:r w:rsidRPr="00E92C47">
        <w:rPr>
          <w:b/>
          <w:noProof/>
          <w:u w:val="single"/>
        </w:rPr>
        <w:drawing>
          <wp:inline distT="0" distB="0" distL="0" distR="0">
            <wp:extent cx="5124450" cy="3841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776" cy="3869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BB3" w:rsidRDefault="00BB5BB3" w:rsidP="00BB5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start=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125;</w:t>
      </w:r>
    </w:p>
    <w:p w:rsidR="00BB5BB3" w:rsidRDefault="00BB5BB3" w:rsidP="00BB5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sample=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11;</w:t>
      </w:r>
    </w:p>
    <w:p w:rsidR="00BB5BB3" w:rsidRDefault="00BB5BB3">
      <w:pPr>
        <w:rPr>
          <w:b/>
          <w:u w:val="single"/>
        </w:rPr>
      </w:pPr>
    </w:p>
    <w:p w:rsidR="00BB5BB3" w:rsidRDefault="00BB5BB3">
      <w:pPr>
        <w:rPr>
          <w:b/>
          <w:u w:val="single"/>
        </w:rPr>
      </w:pPr>
      <w:r w:rsidRPr="00BB5BB3">
        <w:rPr>
          <w:b/>
          <w:noProof/>
          <w:u w:val="single"/>
        </w:rPr>
        <w:drawing>
          <wp:inline distT="0" distB="0" distL="0" distR="0">
            <wp:extent cx="4543425" cy="34055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5" cy="341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BB3" w:rsidRDefault="00BB5BB3">
      <w:pPr>
        <w:rPr>
          <w:b/>
          <w:u w:val="single"/>
        </w:rPr>
      </w:pPr>
    </w:p>
    <w:p w:rsidR="00BB5BB3" w:rsidRDefault="00BB5BB3" w:rsidP="00BB5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125;</w:t>
      </w:r>
    </w:p>
    <w:p w:rsidR="00BB5BB3" w:rsidRPr="00E92C47" w:rsidRDefault="00BB5BB3" w:rsidP="00E9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sample=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12;</w:t>
      </w:r>
    </w:p>
    <w:p w:rsidR="00BB5BB3" w:rsidRDefault="00BB5BB3">
      <w:pPr>
        <w:rPr>
          <w:b/>
          <w:u w:val="single"/>
        </w:rPr>
      </w:pPr>
      <w:r w:rsidRPr="00BB5BB3">
        <w:rPr>
          <w:b/>
          <w:noProof/>
          <w:u w:val="single"/>
        </w:rPr>
        <w:drawing>
          <wp:inline distT="0" distB="0" distL="0" distR="0">
            <wp:extent cx="4562019" cy="3419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147" cy="3457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C47" w:rsidRDefault="00E92C47" w:rsidP="00E9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start=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125;</w:t>
      </w:r>
    </w:p>
    <w:p w:rsidR="00E92C47" w:rsidRDefault="00E92C47" w:rsidP="00E9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sample=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20;</w:t>
      </w:r>
    </w:p>
    <w:p w:rsidR="00E92C47" w:rsidRDefault="00E92C47" w:rsidP="00E9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92C47">
        <w:rPr>
          <w:b/>
          <w:noProof/>
          <w:u w:val="single"/>
        </w:rPr>
        <w:drawing>
          <wp:anchor distT="0" distB="0" distL="114300" distR="114300" simplePos="0" relativeHeight="251658240" behindDoc="0" locked="0" layoutInCell="1" allowOverlap="1">
            <wp:simplePos x="914400" y="1200150"/>
            <wp:positionH relativeFrom="column">
              <wp:align>left</wp:align>
            </wp:positionH>
            <wp:positionV relativeFrom="paragraph">
              <wp:align>top</wp:align>
            </wp:positionV>
            <wp:extent cx="5324475" cy="399097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u w:val="single"/>
        </w:rPr>
        <w:br w:type="textWrapping" w:clear="all"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125;</w:t>
      </w:r>
    </w:p>
    <w:p w:rsidR="00E92C47" w:rsidRDefault="00E92C47" w:rsidP="00E9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sample=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30;</w:t>
      </w:r>
    </w:p>
    <w:p w:rsidR="00E92C47" w:rsidRDefault="00E92C47">
      <w:pPr>
        <w:rPr>
          <w:b/>
          <w:u w:val="single"/>
        </w:rPr>
      </w:pPr>
      <w:r w:rsidRPr="00E92C47">
        <w:rPr>
          <w:b/>
          <w:noProof/>
          <w:u w:val="single"/>
        </w:rPr>
        <w:drawing>
          <wp:inline distT="0" distB="0" distL="0" distR="0">
            <wp:extent cx="4695825" cy="35197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278" cy="3545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78D" w:rsidRDefault="00FA378D" w:rsidP="00FA3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start=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125;</w:t>
      </w:r>
    </w:p>
    <w:p w:rsidR="00FA378D" w:rsidRPr="00FA378D" w:rsidRDefault="00FA378D" w:rsidP="00FA3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sample=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50;</w:t>
      </w:r>
    </w:p>
    <w:p w:rsidR="00FA378D" w:rsidRDefault="00FA378D">
      <w:pPr>
        <w:rPr>
          <w:b/>
          <w:u w:val="single"/>
        </w:rPr>
      </w:pPr>
      <w:r w:rsidRPr="00FA378D">
        <w:rPr>
          <w:b/>
          <w:noProof/>
          <w:u w:val="single"/>
        </w:rPr>
        <w:drawing>
          <wp:inline distT="0" distB="0" distL="0" distR="0">
            <wp:extent cx="5324475" cy="3990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C47" w:rsidRDefault="00E92C47" w:rsidP="00E9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125;</w:t>
      </w:r>
    </w:p>
    <w:p w:rsidR="00E92C47" w:rsidRDefault="00E92C47" w:rsidP="00E9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sample=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60;</w:t>
      </w:r>
    </w:p>
    <w:p w:rsidR="00F441E8" w:rsidRDefault="00F441E8" w:rsidP="00E9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Took 204 seconds</w:t>
      </w:r>
    </w:p>
    <w:p w:rsidR="00FA378D" w:rsidRDefault="00FA378D" w:rsidP="00E9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E92C47">
        <w:rPr>
          <w:b/>
          <w:noProof/>
          <w:u w:val="single"/>
        </w:rPr>
        <w:drawing>
          <wp:inline distT="0" distB="0" distL="0" distR="0" wp14:anchorId="4394D919" wp14:editId="405963F5">
            <wp:extent cx="4171950" cy="31270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687" cy="3139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78D" w:rsidRDefault="00FA378D" w:rsidP="00E9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</w:p>
    <w:p w:rsidR="00FA378D" w:rsidRDefault="00FA378D" w:rsidP="00E9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lastRenderedPageBreak/>
        <w:t>Testing sample = 50 for each flight in intervals of 50</w:t>
      </w:r>
    </w:p>
    <w:p w:rsidR="00FA378D" w:rsidRDefault="00FA378D" w:rsidP="00FA3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2;</w:t>
      </w:r>
    </w:p>
    <w:p w:rsidR="00FA378D" w:rsidRDefault="005B36B1" w:rsidP="00FA3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sample=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</w:t>
      </w:r>
      <w:r w:rsidR="00FA378D"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FA378D" w:rsidRDefault="00FA378D" w:rsidP="00FA37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A378D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2986281" cy="22383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356" cy="2245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78D" w:rsidRPr="00FA378D" w:rsidRDefault="00FA378D" w:rsidP="00E9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B36B1" w:rsidRDefault="00206C3B" w:rsidP="005B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</w:t>
      </w:r>
      <w:r w:rsidR="005B36B1">
        <w:rPr>
          <w:rFonts w:ascii="Courier New" w:hAnsi="Courier New" w:cs="Courier New"/>
          <w:color w:val="000000"/>
          <w:sz w:val="20"/>
          <w:szCs w:val="20"/>
        </w:rPr>
        <w:t>2;</w:t>
      </w:r>
    </w:p>
    <w:p w:rsidR="005B36B1" w:rsidRDefault="005B36B1" w:rsidP="005B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sample=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50;</w:t>
      </w:r>
    </w:p>
    <w:p w:rsidR="005B36B1" w:rsidRDefault="005B36B1" w:rsidP="005B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B36B1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5324475" cy="3990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6B1" w:rsidRDefault="00206C3B" w:rsidP="005B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</w:t>
      </w:r>
      <w:r w:rsidR="005B36B1">
        <w:rPr>
          <w:rFonts w:ascii="Courier New" w:hAnsi="Courier New" w:cs="Courier New"/>
          <w:color w:val="000000"/>
          <w:sz w:val="20"/>
          <w:szCs w:val="20"/>
        </w:rPr>
        <w:t>2;</w:t>
      </w:r>
    </w:p>
    <w:p w:rsidR="005B36B1" w:rsidRDefault="005B36B1" w:rsidP="005B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sample=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50;</w:t>
      </w:r>
    </w:p>
    <w:p w:rsidR="005B36B1" w:rsidRDefault="00206C3B" w:rsidP="005B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6C3B"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324475" cy="39909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36B1" w:rsidRDefault="00206C3B" w:rsidP="005B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</w:t>
      </w:r>
      <w:r w:rsidR="005B36B1">
        <w:rPr>
          <w:rFonts w:ascii="Courier New" w:hAnsi="Courier New" w:cs="Courier New"/>
          <w:color w:val="000000"/>
          <w:sz w:val="20"/>
          <w:szCs w:val="20"/>
        </w:rPr>
        <w:t>2;</w:t>
      </w:r>
    </w:p>
    <w:p w:rsidR="005B36B1" w:rsidRDefault="005B36B1" w:rsidP="005B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sample=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50;</w:t>
      </w:r>
    </w:p>
    <w:p w:rsidR="005B36B1" w:rsidRDefault="00206C3B" w:rsidP="005B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6C3B"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324475" cy="39909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6B1" w:rsidRDefault="00206C3B" w:rsidP="005B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16</w:t>
      </w:r>
      <w:r w:rsidR="005B36B1">
        <w:rPr>
          <w:rFonts w:ascii="Courier New" w:hAnsi="Courier New" w:cs="Courier New"/>
          <w:color w:val="000000"/>
          <w:sz w:val="20"/>
          <w:szCs w:val="20"/>
        </w:rPr>
        <w:t>2;</w:t>
      </w:r>
    </w:p>
    <w:p w:rsidR="005B36B1" w:rsidRDefault="005B36B1" w:rsidP="005B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sample=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50;</w:t>
      </w:r>
    </w:p>
    <w:p w:rsidR="005B36B1" w:rsidRDefault="00206C3B" w:rsidP="005B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6C3B"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324475" cy="39909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6B1" w:rsidRDefault="00206C3B" w:rsidP="005B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</w:t>
      </w:r>
      <w:r w:rsidR="005B36B1">
        <w:rPr>
          <w:rFonts w:ascii="Courier New" w:hAnsi="Courier New" w:cs="Courier New"/>
          <w:color w:val="000000"/>
          <w:sz w:val="20"/>
          <w:szCs w:val="20"/>
        </w:rPr>
        <w:t>2;</w:t>
      </w:r>
    </w:p>
    <w:p w:rsidR="005B36B1" w:rsidRDefault="005B36B1" w:rsidP="005B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sample=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50;</w:t>
      </w:r>
    </w:p>
    <w:p w:rsidR="005B36B1" w:rsidRDefault="00206C3B" w:rsidP="005B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6C3B"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324475" cy="39909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6B1" w:rsidRDefault="00206C3B" w:rsidP="005B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24</w:t>
      </w:r>
      <w:r w:rsidR="005B36B1">
        <w:rPr>
          <w:rFonts w:ascii="Courier New" w:hAnsi="Courier New" w:cs="Courier New"/>
          <w:color w:val="000000"/>
          <w:sz w:val="20"/>
          <w:szCs w:val="20"/>
        </w:rPr>
        <w:t>2;</w:t>
      </w:r>
    </w:p>
    <w:p w:rsidR="005B36B1" w:rsidRDefault="005B36B1" w:rsidP="005B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sample=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50;</w:t>
      </w:r>
    </w:p>
    <w:p w:rsidR="005B36B1" w:rsidRDefault="00206C3B" w:rsidP="005B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6C3B"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324475" cy="39909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6B1" w:rsidRDefault="00206C3B" w:rsidP="005B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28</w:t>
      </w:r>
      <w:r w:rsidR="005B36B1">
        <w:rPr>
          <w:rFonts w:ascii="Courier New" w:hAnsi="Courier New" w:cs="Courier New"/>
          <w:color w:val="000000"/>
          <w:sz w:val="20"/>
          <w:szCs w:val="20"/>
        </w:rPr>
        <w:t>2;</w:t>
      </w:r>
    </w:p>
    <w:p w:rsidR="005B36B1" w:rsidRDefault="005B36B1" w:rsidP="005B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sample=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50;</w:t>
      </w:r>
    </w:p>
    <w:p w:rsidR="005B36B1" w:rsidRDefault="00206C3B" w:rsidP="005B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06C3B"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324475" cy="39909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6B1" w:rsidRDefault="00206C3B" w:rsidP="005B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32</w:t>
      </w:r>
      <w:r w:rsidR="005B36B1">
        <w:rPr>
          <w:rFonts w:ascii="Courier New" w:hAnsi="Courier New" w:cs="Courier New"/>
          <w:color w:val="000000"/>
          <w:sz w:val="20"/>
          <w:szCs w:val="20"/>
        </w:rPr>
        <w:t>2;</w:t>
      </w:r>
    </w:p>
    <w:p w:rsidR="005B36B1" w:rsidRDefault="005B36B1" w:rsidP="005B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sample=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50;</w:t>
      </w:r>
    </w:p>
    <w:p w:rsidR="005B36B1" w:rsidRDefault="005B36B1" w:rsidP="005B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B36B1" w:rsidRDefault="00206C3B" w:rsidP="005B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36</w:t>
      </w:r>
      <w:r w:rsidR="005B36B1">
        <w:rPr>
          <w:rFonts w:ascii="Courier New" w:hAnsi="Courier New" w:cs="Courier New"/>
          <w:color w:val="000000"/>
          <w:sz w:val="20"/>
          <w:szCs w:val="20"/>
        </w:rPr>
        <w:t>2;</w:t>
      </w:r>
    </w:p>
    <w:p w:rsidR="005B36B1" w:rsidRDefault="005B36B1" w:rsidP="005B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sample=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50;</w:t>
      </w:r>
    </w:p>
    <w:p w:rsidR="005B36B1" w:rsidRDefault="005B36B1" w:rsidP="005B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B36B1" w:rsidRDefault="005B36B1" w:rsidP="005B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</w:t>
      </w:r>
      <w:r w:rsidR="00206C3B">
        <w:rPr>
          <w:rFonts w:ascii="Courier New" w:hAnsi="Courier New" w:cs="Courier New"/>
          <w:color w:val="000000"/>
          <w:sz w:val="20"/>
          <w:szCs w:val="20"/>
        </w:rPr>
        <w:t>art=</w:t>
      </w:r>
      <w:proofErr w:type="gramEnd"/>
      <w:r w:rsidR="00206C3B">
        <w:rPr>
          <w:rFonts w:ascii="Courier New" w:hAnsi="Courier New" w:cs="Courier New"/>
          <w:color w:val="000000"/>
          <w:sz w:val="20"/>
          <w:szCs w:val="20"/>
        </w:rPr>
        <w:t>40</w:t>
      </w:r>
      <w:r>
        <w:rPr>
          <w:rFonts w:ascii="Courier New" w:hAnsi="Courier New" w:cs="Courier New"/>
          <w:color w:val="000000"/>
          <w:sz w:val="20"/>
          <w:szCs w:val="20"/>
        </w:rPr>
        <w:t>2;</w:t>
      </w:r>
    </w:p>
    <w:p w:rsidR="005B36B1" w:rsidRDefault="005B36B1" w:rsidP="005B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sample=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50;</w:t>
      </w:r>
    </w:p>
    <w:p w:rsidR="005B36B1" w:rsidRDefault="005B36B1" w:rsidP="005B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B36B1" w:rsidRDefault="00206C3B" w:rsidP="005B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44</w:t>
      </w:r>
      <w:r w:rsidR="005B36B1">
        <w:rPr>
          <w:rFonts w:ascii="Courier New" w:hAnsi="Courier New" w:cs="Courier New"/>
          <w:color w:val="000000"/>
          <w:sz w:val="20"/>
          <w:szCs w:val="20"/>
        </w:rPr>
        <w:t>2;</w:t>
      </w:r>
    </w:p>
    <w:p w:rsidR="005B36B1" w:rsidRDefault="005B36B1" w:rsidP="005B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sample=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50;</w:t>
      </w:r>
    </w:p>
    <w:p w:rsidR="005B36B1" w:rsidRDefault="005B36B1" w:rsidP="005B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B36B1" w:rsidRDefault="00206C3B" w:rsidP="005B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48</w:t>
      </w:r>
      <w:r w:rsidR="005B36B1">
        <w:rPr>
          <w:rFonts w:ascii="Courier New" w:hAnsi="Courier New" w:cs="Courier New"/>
          <w:color w:val="000000"/>
          <w:sz w:val="20"/>
          <w:szCs w:val="20"/>
        </w:rPr>
        <w:t>2;</w:t>
      </w:r>
    </w:p>
    <w:p w:rsidR="005B36B1" w:rsidRDefault="005B36B1" w:rsidP="005B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sample=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50;</w:t>
      </w:r>
    </w:p>
    <w:p w:rsidR="005B36B1" w:rsidRDefault="005B36B1" w:rsidP="005B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B36B1" w:rsidRDefault="00206C3B" w:rsidP="005B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52</w:t>
      </w:r>
      <w:r w:rsidR="005B36B1">
        <w:rPr>
          <w:rFonts w:ascii="Courier New" w:hAnsi="Courier New" w:cs="Courier New"/>
          <w:color w:val="000000"/>
          <w:sz w:val="20"/>
          <w:szCs w:val="20"/>
        </w:rPr>
        <w:t>2;</w:t>
      </w:r>
    </w:p>
    <w:p w:rsidR="005B36B1" w:rsidRDefault="005B36B1" w:rsidP="005B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sample=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50;</w:t>
      </w:r>
    </w:p>
    <w:p w:rsidR="005B36B1" w:rsidRDefault="005B36B1" w:rsidP="005B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B36B1" w:rsidRPr="005B36B1" w:rsidRDefault="00206C3B" w:rsidP="005B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56</w:t>
      </w:r>
      <w:r w:rsidR="005B36B1">
        <w:rPr>
          <w:rFonts w:ascii="Courier New" w:hAnsi="Courier New" w:cs="Courier New"/>
          <w:color w:val="000000"/>
          <w:sz w:val="20"/>
          <w:szCs w:val="20"/>
        </w:rPr>
        <w:t>2;</w:t>
      </w:r>
    </w:p>
    <w:p w:rsidR="005B36B1" w:rsidRDefault="005B36B1" w:rsidP="005B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sample=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50;</w:t>
      </w:r>
    </w:p>
    <w:p w:rsidR="005B36B1" w:rsidRDefault="005B36B1" w:rsidP="005B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B36B1" w:rsidRDefault="00206C3B" w:rsidP="005B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60</w:t>
      </w:r>
      <w:r w:rsidR="005B36B1">
        <w:rPr>
          <w:rFonts w:ascii="Courier New" w:hAnsi="Courier New" w:cs="Courier New"/>
          <w:color w:val="000000"/>
          <w:sz w:val="20"/>
          <w:szCs w:val="20"/>
        </w:rPr>
        <w:t>2;</w:t>
      </w:r>
    </w:p>
    <w:p w:rsidR="005B36B1" w:rsidRDefault="005B36B1" w:rsidP="005B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sample=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50;</w:t>
      </w:r>
    </w:p>
    <w:p w:rsidR="005B36B1" w:rsidRDefault="005B36B1" w:rsidP="005B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B36B1" w:rsidRDefault="005B36B1" w:rsidP="005B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802;</w:t>
      </w:r>
    </w:p>
    <w:p w:rsidR="005B36B1" w:rsidRDefault="005B36B1" w:rsidP="005B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sample=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50;</w:t>
      </w:r>
    </w:p>
    <w:p w:rsidR="005B36B1" w:rsidRDefault="005B36B1" w:rsidP="005B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B36B1" w:rsidRDefault="005B36B1" w:rsidP="005B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852;</w:t>
      </w:r>
    </w:p>
    <w:p w:rsidR="005B36B1" w:rsidRDefault="005B36B1" w:rsidP="005B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sample=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50;</w:t>
      </w:r>
    </w:p>
    <w:p w:rsidR="005B36B1" w:rsidRDefault="005B36B1" w:rsidP="005B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B36B1" w:rsidRDefault="005B36B1" w:rsidP="005B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902;</w:t>
      </w:r>
    </w:p>
    <w:p w:rsidR="005B36B1" w:rsidRDefault="005B36B1" w:rsidP="005B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sample=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50;</w:t>
      </w:r>
    </w:p>
    <w:p w:rsidR="005B36B1" w:rsidRDefault="005B36B1" w:rsidP="005B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B36B1" w:rsidRDefault="005B36B1" w:rsidP="005B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952;</w:t>
      </w:r>
    </w:p>
    <w:p w:rsidR="005B36B1" w:rsidRDefault="005B36B1" w:rsidP="005B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sample=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50;</w:t>
      </w:r>
    </w:p>
    <w:p w:rsidR="005B36B1" w:rsidRDefault="005B36B1" w:rsidP="005B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B36B1" w:rsidRDefault="005B36B1" w:rsidP="005B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1002;</w:t>
      </w:r>
    </w:p>
    <w:p w:rsidR="005B36B1" w:rsidRDefault="005B36B1" w:rsidP="005B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sample=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50;</w:t>
      </w:r>
    </w:p>
    <w:p w:rsidR="005B36B1" w:rsidRDefault="005B36B1" w:rsidP="005B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B36B1" w:rsidRDefault="005B36B1" w:rsidP="005B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1052;</w:t>
      </w:r>
    </w:p>
    <w:p w:rsidR="005B36B1" w:rsidRDefault="005B36B1" w:rsidP="005B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sample=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50;</w:t>
      </w:r>
    </w:p>
    <w:p w:rsidR="005B36B1" w:rsidRDefault="005B36B1" w:rsidP="005B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B36B1" w:rsidRDefault="005B36B1" w:rsidP="005B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2;</w:t>
      </w:r>
    </w:p>
    <w:p w:rsidR="005B36B1" w:rsidRDefault="005B36B1" w:rsidP="005B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sample=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50;</w:t>
      </w:r>
    </w:p>
    <w:p w:rsidR="005B36B1" w:rsidRDefault="005B36B1" w:rsidP="005B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2;</w:t>
      </w:r>
    </w:p>
    <w:p w:rsidR="005B36B1" w:rsidRDefault="005B36B1" w:rsidP="005B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sample=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50;</w:t>
      </w:r>
    </w:p>
    <w:p w:rsidR="00E92C47" w:rsidRPr="00BB5BB3" w:rsidRDefault="00E92C47">
      <w:pPr>
        <w:rPr>
          <w:b/>
          <w:u w:val="single"/>
        </w:rPr>
      </w:pPr>
    </w:p>
    <w:sectPr w:rsidR="00E92C47" w:rsidRPr="00BB5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5B3"/>
    <w:rsid w:val="000965B3"/>
    <w:rsid w:val="00206C3B"/>
    <w:rsid w:val="005479D8"/>
    <w:rsid w:val="005B36B1"/>
    <w:rsid w:val="00BB5BB3"/>
    <w:rsid w:val="00C817C5"/>
    <w:rsid w:val="00E92C47"/>
    <w:rsid w:val="00F441E8"/>
    <w:rsid w:val="00FA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0F356-45C5-4B7B-802F-615B74DA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5706B7A2</Template>
  <TotalTime>66</TotalTime>
  <Pages>12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btgood2me</dc:creator>
  <cp:keywords/>
  <dc:description/>
  <cp:lastModifiedBy>btgood2me</cp:lastModifiedBy>
  <cp:revision>2</cp:revision>
  <dcterms:created xsi:type="dcterms:W3CDTF">2016-11-28T22:55:00Z</dcterms:created>
  <dcterms:modified xsi:type="dcterms:W3CDTF">2016-11-29T00:01:00Z</dcterms:modified>
</cp:coreProperties>
</file>